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945F21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Ducter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BB0C01" w:rsidP="00FC3180">
      <w:pPr>
        <w:jc w:val="center"/>
        <w:rPr>
          <w:rStyle w:val="af7"/>
          <w:i/>
        </w:rPr>
      </w:pPr>
      <w:r>
        <w:rPr>
          <w:rStyle w:val="af7"/>
          <w:rFonts w:hint="eastAsia"/>
          <w:i/>
        </w:rPr>
        <w:lastRenderedPageBreak/>
        <w:t>怎么</w:t>
      </w:r>
      <w:r w:rsidR="00681800" w:rsidRPr="00DF5A97">
        <w:rPr>
          <w:rStyle w:val="af7"/>
          <w:rFonts w:hint="eastAsia"/>
          <w:i/>
        </w:rPr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F734A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62E41">
              <w:rPr>
                <w:rFonts w:hint="eastAsia"/>
                <w:sz w:val="18"/>
                <w:szCs w:val="18"/>
              </w:rPr>
              <w:t>1</w:t>
            </w:r>
            <w:r w:rsidR="00B13AD8">
              <w:rPr>
                <w:rFonts w:hint="eastAsia"/>
                <w:sz w:val="18"/>
                <w:szCs w:val="18"/>
              </w:rPr>
              <w:t>2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8C31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2F1438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cwinux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4BA" w:rsidRDefault="00475DAD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475DAD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475DAD">
            <w:rPr>
              <w:smallCaps w:val="0"/>
            </w:rPr>
            <w:fldChar w:fldCharType="separate"/>
          </w:r>
          <w:hyperlink w:anchor="_Toc408918861" w:history="1">
            <w:r w:rsidR="00A504BA" w:rsidRPr="00A966C6">
              <w:rPr>
                <w:rStyle w:val="ac"/>
                <w:noProof/>
              </w:rPr>
              <w:t>1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</w:t>
            </w:r>
            <w:r w:rsidR="00A504BA" w:rsidRPr="00A966C6">
              <w:rPr>
                <w:rStyle w:val="ac"/>
                <w:rFonts w:hint="eastAsia"/>
                <w:noProof/>
              </w:rPr>
              <w:t>与</w:t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编译、安装与配置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2" w:history="1">
            <w:r w:rsidR="00A504BA" w:rsidRPr="00A966C6">
              <w:rPr>
                <w:rStyle w:val="ac"/>
                <w:noProof/>
              </w:rPr>
              <w:t>1.1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依赖软件包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3" w:history="1">
            <w:r w:rsidR="00A504BA" w:rsidRPr="00A966C6">
              <w:rPr>
                <w:rStyle w:val="ac"/>
                <w:noProof/>
              </w:rPr>
              <w:t>1.2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依赖包安装编译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4" w:history="1">
            <w:r w:rsidR="00A504BA" w:rsidRPr="00A966C6">
              <w:rPr>
                <w:rStyle w:val="ac"/>
                <w:noProof/>
              </w:rPr>
              <w:t>1.2.1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Mysql client lib</w:t>
            </w:r>
            <w:r w:rsidR="00A504BA" w:rsidRPr="00A966C6">
              <w:rPr>
                <w:rStyle w:val="ac"/>
                <w:rFonts w:hint="eastAsia"/>
                <w:noProof/>
              </w:rPr>
              <w:t>的安装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5" w:history="1">
            <w:r w:rsidR="00A504BA" w:rsidRPr="00A966C6">
              <w:rPr>
                <w:rStyle w:val="ac"/>
                <w:noProof/>
              </w:rPr>
              <w:t>1.2.2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 xml:space="preserve">Openssl </w:t>
            </w:r>
            <w:r w:rsidR="00A504BA" w:rsidRPr="00A966C6">
              <w:rPr>
                <w:rStyle w:val="ac"/>
                <w:rFonts w:hint="eastAsia"/>
                <w:noProof/>
              </w:rPr>
              <w:t>开发库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6" w:history="1">
            <w:r w:rsidR="00A504BA" w:rsidRPr="00A966C6">
              <w:rPr>
                <w:rStyle w:val="ac"/>
                <w:noProof/>
              </w:rPr>
              <w:t>1.2.3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Expat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7" w:history="1">
            <w:r w:rsidR="00A504BA" w:rsidRPr="00A966C6">
              <w:rPr>
                <w:rStyle w:val="ac"/>
                <w:noProof/>
              </w:rPr>
              <w:t>1.2.4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Google protobuf</w:t>
            </w:r>
            <w:r w:rsidR="00A504BA" w:rsidRPr="00A966C6">
              <w:rPr>
                <w:rStyle w:val="ac"/>
                <w:rFonts w:hint="eastAsia"/>
                <w:noProof/>
              </w:rPr>
              <w:t>的编译安装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8" w:history="1">
            <w:r w:rsidR="00A504BA" w:rsidRPr="00A966C6">
              <w:rPr>
                <w:rStyle w:val="ac"/>
                <w:noProof/>
              </w:rPr>
              <w:t>1.2.5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Cwinux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9" w:history="1">
            <w:r w:rsidR="00A504BA" w:rsidRPr="00A966C6">
              <w:rPr>
                <w:rStyle w:val="ac"/>
                <w:noProof/>
              </w:rPr>
              <w:t>1.3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center/agent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70" w:history="1">
            <w:r w:rsidR="00A504BA" w:rsidRPr="00A966C6">
              <w:rPr>
                <w:rStyle w:val="ac"/>
                <w:noProof/>
              </w:rPr>
              <w:t>1.4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1" w:history="1">
            <w:r w:rsidR="00A504BA" w:rsidRPr="00A966C6">
              <w:rPr>
                <w:rStyle w:val="ac"/>
                <w:noProof/>
              </w:rPr>
              <w:t>1.4.1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Center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2" w:history="1">
            <w:r w:rsidR="00A504BA" w:rsidRPr="00A966C6">
              <w:rPr>
                <w:rStyle w:val="ac"/>
                <w:noProof/>
              </w:rPr>
              <w:t>1.4.2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475DAD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08918873" w:history="1">
            <w:r w:rsidR="00A504BA" w:rsidRPr="00A966C6">
              <w:rPr>
                <w:rStyle w:val="ac"/>
                <w:noProof/>
              </w:rPr>
              <w:t>2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Web</w:t>
            </w:r>
            <w:r w:rsidR="00A504BA" w:rsidRPr="00A966C6">
              <w:rPr>
                <w:rStyle w:val="ac"/>
                <w:rFonts w:hint="eastAsia"/>
                <w:noProof/>
              </w:rPr>
              <w:t>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475DAD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08836127"/>
      <w:bookmarkStart w:id="1" w:name="_Toc408918861"/>
      <w:r w:rsidR="000F734A">
        <w:rPr>
          <w:rFonts w:hint="eastAsia"/>
        </w:rPr>
        <w:lastRenderedPageBreak/>
        <w:t>Ducter Center</w:t>
      </w:r>
      <w:bookmarkEnd w:id="0"/>
      <w:r w:rsidR="000267B6">
        <w:rPr>
          <w:rFonts w:hint="eastAsia"/>
        </w:rPr>
        <w:t>与</w:t>
      </w:r>
      <w:r w:rsidR="000267B6">
        <w:rPr>
          <w:rFonts w:hint="eastAsia"/>
        </w:rPr>
        <w:t>Agent</w:t>
      </w:r>
      <w:r w:rsidR="000F734A">
        <w:rPr>
          <w:rFonts w:hint="eastAsia"/>
        </w:rPr>
        <w:t>编译、安装与配置</w:t>
      </w:r>
      <w:bookmarkEnd w:id="1"/>
    </w:p>
    <w:p w:rsidR="000F734A" w:rsidRDefault="000F734A" w:rsidP="000F734A">
      <w:pPr>
        <w:pStyle w:val="3"/>
      </w:pPr>
      <w:bookmarkStart w:id="2" w:name="_Toc408918862"/>
      <w:r>
        <w:rPr>
          <w:rFonts w:hint="eastAsia"/>
        </w:rPr>
        <w:t>依赖软件包</w:t>
      </w:r>
      <w:bookmarkEnd w:id="2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 w:rsidRPr="000F734A">
        <w:rPr>
          <w:rFonts w:asciiTheme="minorEastAsia" w:eastAsiaTheme="minorEastAsia" w:hAnsiTheme="minorEastAsia" w:hint="eastAsia"/>
          <w:sz w:val="24"/>
        </w:rPr>
        <w:t>Ducter</w:t>
      </w: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protobuf：版本不低于2.4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3" w:name="_Toc408918863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3"/>
    </w:p>
    <w:p w:rsidR="00F95CC3" w:rsidRDefault="00F95CC3" w:rsidP="006D702F">
      <w:pPr>
        <w:pStyle w:val="4"/>
      </w:pPr>
      <w:bookmarkStart w:id="4" w:name="_Toc408918864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4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5" w:name="_Toc408918865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5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6" w:name="_Toc408918866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6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F95CC3" w:rsidRDefault="00F95CC3" w:rsidP="006D702F">
      <w:pPr>
        <w:pStyle w:val="4"/>
      </w:pPr>
      <w:bookmarkStart w:id="7" w:name="_Toc408918867"/>
      <w:r>
        <w:lastRenderedPageBreak/>
        <w:t>G</w:t>
      </w:r>
      <w:r>
        <w:rPr>
          <w:rFonts w:hint="eastAsia"/>
        </w:rPr>
        <w:t>oogle protobuf</w:t>
      </w:r>
      <w:r>
        <w:rPr>
          <w:rFonts w:hint="eastAsia"/>
        </w:rPr>
        <w:t>的编译安装</w:t>
      </w:r>
      <w:bookmarkEnd w:id="7"/>
    </w:p>
    <w:p w:rsidR="00241519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241519" w:rsidRP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 w:rsidRPr="00241519">
        <w:rPr>
          <w:rFonts w:asciiTheme="minorEastAsia" w:eastAsiaTheme="minorEastAsia" w:hAnsiTheme="minorEastAsia"/>
          <w:sz w:val="18"/>
          <w:szCs w:val="18"/>
        </w:rPr>
        <w:t>https://github.com/google/protobuf/releases/download/v2.6.1/protobuf-2.6.1.tar.bz2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1519" w:rsidRPr="00661287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241519">
        <w:t xml:space="preserve"> </w:t>
      </w:r>
      <w:r w:rsidRPr="00241519">
        <w:rPr>
          <w:rFonts w:asciiTheme="minorEastAsia" w:eastAsiaTheme="minorEastAsia" w:hAnsiTheme="minorEastAsia"/>
          <w:sz w:val="24"/>
          <w:szCs w:val="24"/>
        </w:rPr>
        <w:t xml:space="preserve">bzip2 -d protobuf-2.6.1.tar.bz2 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 xvf</w:t>
      </w:r>
      <w:r w:rsidRPr="00F95C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protobuf-2.6.1.tar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</w:t>
      </w:r>
      <w:r>
        <w:rPr>
          <w:rFonts w:asciiTheme="minorEastAsia" w:eastAsiaTheme="minorEastAsia" w:hAnsiTheme="minorEastAsia"/>
          <w:sz w:val="24"/>
          <w:szCs w:val="24"/>
        </w:rPr>
        <w:t>-2.6.1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##形成静态库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8" w:name="_Toc408918868"/>
      <w:r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8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0267B6" w:rsidP="00241519">
      <w:pPr>
        <w:pStyle w:val="3"/>
      </w:pPr>
      <w:bookmarkStart w:id="9" w:name="_Toc408918869"/>
      <w:r>
        <w:rPr>
          <w:rFonts w:hint="eastAsia"/>
        </w:rPr>
        <w:t>Ducter center/agent</w:t>
      </w:r>
      <w:r w:rsidR="00241519">
        <w:rPr>
          <w:rFonts w:hint="eastAsia"/>
        </w:rPr>
        <w:t>编译</w:t>
      </w:r>
      <w:r>
        <w:rPr>
          <w:rFonts w:hint="eastAsia"/>
        </w:rPr>
        <w:t>安装</w:t>
      </w:r>
      <w:bookmarkEnd w:id="9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4B232C" w:rsidRDefault="009B04E4" w:rsidP="004B232C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416F4D" w:rsidRPr="00416F4D">
        <w:t xml:space="preserve"> </w:t>
      </w:r>
      <w:r w:rsidR="00416F4D" w:rsidRPr="00416F4D">
        <w:rPr>
          <w:rFonts w:asciiTheme="minorEastAsia" w:eastAsiaTheme="minorEastAsia" w:hAnsiTheme="minorEastAsia"/>
          <w:sz w:val="24"/>
          <w:szCs w:val="24"/>
        </w:rPr>
        <w:t>wget</w:t>
      </w:r>
      <w:hyperlink r:id="rId9" w:history="1">
        <w:r w:rsidR="00CC5D73" w:rsidRPr="00B738B2">
          <w:rPr>
            <w:rStyle w:val="ac"/>
            <w:rFonts w:asciiTheme="minorEastAsia" w:eastAsiaTheme="minorEastAsia" w:hAnsiTheme="minorEastAsia"/>
            <w:sz w:val="24"/>
            <w:szCs w:val="24"/>
          </w:rPr>
          <w:t>https://github.com/dengleitju/ducter-server/archive/v1.0.2.tar.gz</w:t>
        </w:r>
      </w:hyperlink>
      <w:r w:rsidR="00416F4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 xml:space="preserve">-O </w:t>
      </w:r>
      <w:r w:rsidR="004B232C" w:rsidRPr="004B23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>ducter.1.0.2.tar.gz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xvfz ducter.1.0.2.tar.gz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#cd </w:t>
      </w:r>
      <w:r w:rsidR="00E847C7">
        <w:rPr>
          <w:rFonts w:asciiTheme="minorEastAsia" w:eastAsiaTheme="minorEastAsia" w:hAnsiTheme="minorEastAsia"/>
          <w:sz w:val="24"/>
          <w:szCs w:val="24"/>
        </w:rPr>
        <w:t>ducter-server-1.</w:t>
      </w:r>
      <w:r w:rsidR="00E847C7">
        <w:rPr>
          <w:rFonts w:asciiTheme="minorEastAsia" w:eastAsiaTheme="minorEastAsia" w:hAnsiTheme="minorEastAsia" w:hint="eastAsia"/>
          <w:sz w:val="24"/>
          <w:szCs w:val="24"/>
        </w:rPr>
        <w:t>0.2</w:t>
      </w:r>
    </w:p>
    <w:p w:rsidR="00BB0C01" w:rsidRPr="00BB0C01" w:rsidRDefault="002E6111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BB0C01" w:rsidRPr="00BB0C01">
        <w:rPr>
          <w:rFonts w:asciiTheme="minorEastAsia" w:eastAsiaTheme="minorEastAsia" w:hAnsiTheme="minorEastAsia"/>
          <w:sz w:val="24"/>
          <w:szCs w:val="24"/>
        </w:rPr>
        <w:t>export LD_LIBRARY_PATH=$LD</w:t>
      </w:r>
      <w:r w:rsidR="00BB0C01">
        <w:rPr>
          <w:rFonts w:asciiTheme="minorEastAsia" w:eastAsiaTheme="minorEastAsia" w:hAnsiTheme="minorEastAsia"/>
          <w:sz w:val="24"/>
          <w:szCs w:val="24"/>
        </w:rPr>
        <w:t>_LIBRARY_PATH:/usr/local/cwinux</w:t>
      </w:r>
      <w:r w:rsidR="00BB0C01">
        <w:rPr>
          <w:rFonts w:asciiTheme="minorEastAsia" w:eastAsiaTheme="minorEastAsia" w:hAnsiTheme="minorEastAsia" w:hint="eastAsia"/>
          <w:sz w:val="24"/>
          <w:szCs w:val="24"/>
        </w:rPr>
        <w:t>/lib/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编译安装agent</w:t>
      </w:r>
      <w:r w:rsidRPr="0066128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#cd 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lastRenderedPageBreak/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--prefix=/var/</w:t>
      </w:r>
      <w:r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Pr="009B04E4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901CD" w:rsidRPr="009901CD" w:rsidRDefault="009B04E4" w:rsidP="009901CD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编译安装center：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../center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--with-expat=/usr/local/include --with-mysql=/usr/include/mysql --prefix=</w:t>
      </w:r>
      <w:r w:rsidR="00B66E1F" w:rsidRPr="009B04E4">
        <w:rPr>
          <w:rFonts w:asciiTheme="minorEastAsia" w:eastAsiaTheme="minorEastAsia" w:hAnsiTheme="minorEastAsia"/>
          <w:sz w:val="24"/>
          <w:szCs w:val="24"/>
        </w:rPr>
        <w:t>/var/</w:t>
      </w:r>
      <w:r w:rsidR="00B66E1F"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="00B66E1F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B66E1F" w:rsidRDefault="000F734A" w:rsidP="000F734A">
      <w:pPr>
        <w:pStyle w:val="3"/>
      </w:pPr>
      <w:bookmarkStart w:id="10" w:name="_Toc408918870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10"/>
    </w:p>
    <w:p w:rsidR="00B66E1F" w:rsidRDefault="00B66E1F" w:rsidP="006D702F">
      <w:pPr>
        <w:pStyle w:val="4"/>
      </w:pPr>
      <w:bookmarkStart w:id="11" w:name="_Toc408918871"/>
      <w:r>
        <w:t>C</w:t>
      </w:r>
      <w:r>
        <w:rPr>
          <w:rFonts w:hint="eastAsia"/>
        </w:rPr>
        <w:t>enter</w:t>
      </w:r>
      <w:r>
        <w:rPr>
          <w:rFonts w:hint="eastAsia"/>
        </w:rPr>
        <w:t>的配置与启动</w:t>
      </w:r>
      <w:bookmarkEnd w:id="11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进入center的安装目录：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B66E1F" w:rsidRDefault="00B66E1F" w:rsidP="00B66E1F">
      <w:r>
        <w:rPr>
          <w:rFonts w:hint="eastAsia"/>
        </w:rPr>
        <w:t xml:space="preserve">      #vi  dcmd_center.conf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[common]</w:t>
      </w:r>
    </w:p>
    <w:p w:rsidR="004520C4" w:rsidRPr="00B66E1F" w:rsidRDefault="004520C4" w:rsidP="004520C4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##设置为dcmd_center程序所在的目录</w:t>
      </w:r>
    </w:p>
    <w:p w:rsidR="004520C4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##ip设置为center所在服务器的ip地址，此时web连接通信的ip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host=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##agent连接的ip，可以为具体的ip或中【*】表示监听所有ip地址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agent_listen=*:6666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##监听WEB连接的ip地址，【host】参数配置的地址应该在监听ip地址范围内。可以为【*】</w:t>
      </w:r>
    </w:p>
    <w:p w:rsidR="00B66E1F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ui_listen=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#agent的心跳时间间隔，单位为s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heatbeat=5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#agent接受并发处理的最大操作数量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opr_overflow_threshold = 100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#agent与center通信的最大数据包大小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max_package_msize=10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#center从数据库中同步设备节点信息的时间间隔，单位为s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ip_table_refresh_internal=1800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lastRenderedPageBreak/>
        <w:t>#web连接的用户名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ui_user=dcmd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#web连接的用户口令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ui_passwd=dcmd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操作脚本的存放目录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ducter/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center/bin/opr_script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任务脚本的存放目录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task_script_path=/var/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/center/bin/task_script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cron脚本的存放目录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cron_script_path=/var/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/center/bin/cron_script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监控脚本的存放目录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monitor_script_path=/var/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/center/bin/monitor_script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连接上来的未注册的agent，被阻止连接的时间。单位为s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illegal_agent_block_second=100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是否运行执行操作，为yes/no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enable_opr_cmd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center循环日志的文件数量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center循环日志的文档大小，单位为MByte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是否允许【重复操作】的参数被替换，为yes/no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opr_cmd_arg_mutable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是否记录【重复操作】的执行记录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opr_cmd_history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## 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允许连接【</w:t>
      </w:r>
      <w:r w:rsid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ui_listen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】的源ip地址或C IP段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allow_ui_net=1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66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.92.212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.34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;127.0.0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是否输出debug信息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[mysql]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server=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mysql server地址</w:t>
      </w:r>
    </w:p>
    <w:p w:rsidR="009614DD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mysql的连接端口号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port=3306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mysql的用户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user=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mysql用户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mysql用户口令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passwd=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pwd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mysql的数据库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db_name=dcmd</w:t>
      </w:r>
    </w:p>
    <w:p w:rsidR="00B66E1F" w:rsidRPr="00B66E1F" w:rsidRDefault="00B66E1F" w:rsidP="00B66E1F"/>
    <w:p w:rsidR="009614DD" w:rsidRDefault="009614DD" w:rsidP="009614DD">
      <w:pPr>
        <w:pStyle w:val="5"/>
      </w:pPr>
      <w:r>
        <w:lastRenderedPageBreak/>
        <w:t>C</w:t>
      </w:r>
      <w:r>
        <w:rPr>
          <w:rFonts w:hint="eastAsia"/>
        </w:rPr>
        <w:t>enter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0F734A" w:rsidRDefault="00B66E1F" w:rsidP="006D702F">
      <w:pPr>
        <w:pStyle w:val="4"/>
      </w:pPr>
      <w:bookmarkStart w:id="12" w:name="_Toc408918872"/>
      <w:r>
        <w:t>A</w:t>
      </w:r>
      <w:r>
        <w:rPr>
          <w:rFonts w:hint="eastAsia"/>
        </w:rPr>
        <w:t>gent</w:t>
      </w:r>
      <w:r>
        <w:rPr>
          <w:rFonts w:hint="eastAsia"/>
        </w:rPr>
        <w:t>的配置与启动</w:t>
      </w:r>
      <w:bookmarkEnd w:id="12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>
        <w:rPr>
          <w:rFonts w:asciiTheme="minorEastAsia" w:eastAsiaTheme="minorEastAsia" w:hAnsiTheme="minorEastAsia" w:hint="eastAsia"/>
          <w:sz w:val="24"/>
        </w:rPr>
        <w:t>agent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9614DD" w:rsidRDefault="009614DD" w:rsidP="009614DD">
      <w:r>
        <w:rPr>
          <w:rFonts w:hint="eastAsia"/>
        </w:rPr>
        <w:t xml:space="preserve">      #vi  dcmd_agent.conf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[agent]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#agent运行的home目录，为dcmd_agent所在的目录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</w:t>
      </w: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project/ducter/agent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#agent连接的控制中心的信息，为ip:port的格式，多个ip:port用【;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】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分隔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center=ip1:6666;ip2:6666;ip3:port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#log文件的数量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=3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#log文件的大小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#是否输出debug日志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debug=yes/no</w:t>
      </w:r>
    </w:p>
    <w:p w:rsidR="009614DD" w:rsidRDefault="009614DD" w:rsidP="009614DD">
      <w:pPr>
        <w:pStyle w:val="5"/>
      </w:pPr>
      <w:r>
        <w:rPr>
          <w:rFonts w:hint="eastAsia"/>
        </w:rPr>
        <w:t>Agent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457E17" w:rsidRDefault="00457E17" w:rsidP="009614DD">
      <w:pPr>
        <w:pStyle w:val="code"/>
      </w:pP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</w:p>
    <w:p w:rsidR="00F62E41" w:rsidRPr="007D771C" w:rsidRDefault="00F62E41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F734A" w:rsidP="003D626C">
      <w:pPr>
        <w:pStyle w:val="2"/>
      </w:pPr>
      <w:bookmarkStart w:id="13" w:name="_Toc408836133"/>
      <w:bookmarkStart w:id="14" w:name="_Toc408918873"/>
      <w:r>
        <w:rPr>
          <w:rFonts w:hint="eastAsia"/>
        </w:rPr>
        <w:t>Ducter Web</w:t>
      </w:r>
      <w:bookmarkEnd w:id="13"/>
      <w:r>
        <w:rPr>
          <w:rFonts w:hint="eastAsia"/>
        </w:rPr>
        <w:t>安装与配置</w:t>
      </w:r>
      <w:bookmarkEnd w:id="14"/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环境安装</w:t>
      </w:r>
    </w:p>
    <w:p w:rsidR="00886315" w:rsidRDefault="00886315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: (centos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Pr="00886315">
        <w:t>rpm -Uvh http://rpms.famillecollet.com/enterprise/remi-release-6.rpm</w:t>
      </w:r>
    </w:p>
    <w:p w:rsidR="000673AC" w:rsidRDefault="000673AC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</w:t>
      </w:r>
      <w:r w:rsidR="00E60CA0">
        <w:rPr>
          <w:rFonts w:hint="eastAsia"/>
        </w:rPr>
        <w:t>5.4</w:t>
      </w:r>
      <w:r w:rsidR="00323867">
        <w:rPr>
          <w:rFonts w:hint="eastAsia"/>
        </w:rPr>
        <w:t>(</w:t>
      </w:r>
      <w:r w:rsidR="00323867">
        <w:rPr>
          <w:rFonts w:hint="eastAsia"/>
        </w:rPr>
        <w:t>及其以上版本</w:t>
      </w:r>
      <w:r w:rsidR="00323867">
        <w:rPr>
          <w:rFonts w:hint="eastAsia"/>
        </w:rPr>
        <w:t>)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>
        <w:t xml:space="preserve">sudo </w:t>
      </w:r>
      <w:r w:rsidR="00A909A2">
        <w:rPr>
          <w:rFonts w:hint="eastAsia"/>
        </w:rPr>
        <w:t>yum</w:t>
      </w:r>
      <w:r>
        <w:t xml:space="preserve"> install </w:t>
      </w:r>
      <w:r w:rsidR="00A72883" w:rsidRPr="00A72883">
        <w:t>--enablerepo remi</w:t>
      </w:r>
      <w:r w:rsidR="00A72883">
        <w:rPr>
          <w:rFonts w:hint="eastAsia"/>
        </w:rPr>
        <w:t xml:space="preserve"> </w:t>
      </w:r>
      <w:r w:rsidR="006C7931">
        <w:rPr>
          <w:rFonts w:hint="eastAsia"/>
        </w:rPr>
        <w:t xml:space="preserve">php </w:t>
      </w:r>
      <w:r w:rsidR="0010002F">
        <w:t>php</w:t>
      </w:r>
      <w:r w:rsidR="0010002F">
        <w:rPr>
          <w:rFonts w:hint="eastAsia"/>
        </w:rPr>
        <w:t>4</w:t>
      </w:r>
      <w:r w:rsidR="0010002F">
        <w:t xml:space="preserve">-mysql </w:t>
      </w:r>
      <w:r w:rsidR="005A0BCE">
        <w:t>php</w:t>
      </w:r>
      <w:r w:rsidR="005A0BCE">
        <w:rPr>
          <w:rFonts w:hint="eastAsia"/>
        </w:rPr>
        <w:t>4</w:t>
      </w:r>
      <w:r w:rsidR="00FC4BF8">
        <w:t xml:space="preserve">-mcrypt </w:t>
      </w:r>
      <w:r>
        <w:t xml:space="preserve"> </w:t>
      </w:r>
      <w:r w:rsidR="0067398D">
        <w:rPr>
          <w:rFonts w:hint="eastAsia"/>
        </w:rPr>
        <w:t xml:space="preserve">php5-mbstring </w:t>
      </w:r>
    </w:p>
    <w:p w:rsidR="002C4B08" w:rsidRDefault="002C4B08" w:rsidP="002C4B08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 protobuf</w:t>
      </w:r>
      <w:r>
        <w:rPr>
          <w:rFonts w:hint="eastAsia"/>
        </w:rPr>
        <w:t>模块</w:t>
      </w:r>
    </w:p>
    <w:p w:rsidR="002C4B08" w:rsidRDefault="008251C9" w:rsidP="002C4B08">
      <w:pPr>
        <w:ind w:left="720"/>
      </w:pPr>
      <w:r>
        <w:rPr>
          <w:rFonts w:hint="eastAsia"/>
        </w:rPr>
        <w:t xml:space="preserve">#git clone </w:t>
      </w:r>
      <w:hyperlink r:id="rId10" w:history="1">
        <w:r w:rsidRPr="00083128">
          <w:rPr>
            <w:rStyle w:val="ac"/>
            <w:rFonts w:hint="eastAsia"/>
          </w:rPr>
          <w:t>https://github.com/allegro/php-protobuf.git</w:t>
        </w:r>
      </w:hyperlink>
    </w:p>
    <w:p w:rsidR="008251C9" w:rsidRDefault="008251C9" w:rsidP="002C4B08">
      <w:pPr>
        <w:ind w:left="720"/>
      </w:pPr>
      <w:r>
        <w:rPr>
          <w:rFonts w:hint="eastAsia"/>
        </w:rPr>
        <w:t>#cd php-protobuf</w:t>
      </w:r>
    </w:p>
    <w:p w:rsidR="008251C9" w:rsidRDefault="00FF657C" w:rsidP="002C4B08">
      <w:pPr>
        <w:ind w:left="720"/>
      </w:pPr>
      <w:r>
        <w:rPr>
          <w:rFonts w:hint="eastAsia"/>
        </w:rPr>
        <w:t>#php</w:t>
      </w:r>
      <w:r w:rsidR="008251C9">
        <w:rPr>
          <w:rFonts w:hint="eastAsia"/>
        </w:rPr>
        <w:t>ize</w:t>
      </w:r>
    </w:p>
    <w:p w:rsidR="008251C9" w:rsidRDefault="008251C9" w:rsidP="002C4B08">
      <w:pPr>
        <w:ind w:left="720"/>
      </w:pPr>
      <w:r>
        <w:rPr>
          <w:rFonts w:hint="eastAsia"/>
        </w:rPr>
        <w:t>#./configure</w:t>
      </w:r>
    </w:p>
    <w:p w:rsidR="008251C9" w:rsidRDefault="008251C9" w:rsidP="002C4B08">
      <w:pPr>
        <w:ind w:left="720"/>
      </w:pPr>
      <w:r>
        <w:rPr>
          <w:rFonts w:hint="eastAsia"/>
        </w:rPr>
        <w:t>#make</w:t>
      </w:r>
    </w:p>
    <w:p w:rsidR="008251C9" w:rsidRDefault="008251C9" w:rsidP="002C4B08">
      <w:pPr>
        <w:ind w:left="720"/>
      </w:pPr>
      <w:r>
        <w:rPr>
          <w:rFonts w:hint="eastAsia"/>
        </w:rPr>
        <w:t>#make test</w:t>
      </w:r>
    </w:p>
    <w:p w:rsidR="008251C9" w:rsidRDefault="008251C9" w:rsidP="002C4B08">
      <w:pPr>
        <w:ind w:left="720"/>
      </w:pPr>
      <w:r>
        <w:rPr>
          <w:rFonts w:hint="eastAsia"/>
        </w:rPr>
        <w:t>#make install</w:t>
      </w:r>
    </w:p>
    <w:p w:rsidR="008251C9" w:rsidRPr="000673AC" w:rsidRDefault="008251C9" w:rsidP="002C4B08">
      <w:pPr>
        <w:ind w:left="720"/>
      </w:pPr>
      <w:r>
        <w:rPr>
          <w:rFonts w:hint="eastAsia"/>
        </w:rPr>
        <w:t xml:space="preserve">#echo </w:t>
      </w:r>
      <w:r w:rsidR="00F94117">
        <w:t>“</w:t>
      </w:r>
      <w:r>
        <w:rPr>
          <w:rFonts w:hint="eastAsia"/>
        </w:rPr>
        <w:t>extension=protobuf.so</w:t>
      </w:r>
      <w:r>
        <w:t>”</w:t>
      </w:r>
      <w:r>
        <w:rPr>
          <w:rFonts w:hint="eastAsia"/>
        </w:rPr>
        <w:t xml:space="preserve"> &gt; /etc/php.d/protobuf.ini</w:t>
      </w:r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安装与配置</w:t>
      </w:r>
    </w:p>
    <w:p w:rsidR="00132467" w:rsidRDefault="00132467" w:rsidP="006D702F">
      <w:pPr>
        <w:ind w:left="84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启动与配置</w:t>
      </w:r>
      <w:r>
        <w:rPr>
          <w:rFonts w:hint="eastAsia"/>
        </w:rPr>
        <w:t>:</w:t>
      </w:r>
    </w:p>
    <w:p w:rsidR="00132467" w:rsidRDefault="00132467" w:rsidP="006D702F">
      <w:pPr>
        <w:ind w:left="840"/>
      </w:pPr>
      <w:r>
        <w:rPr>
          <w:rFonts w:hint="eastAsia"/>
        </w:rPr>
        <w:t xml:space="preserve">#vim /etc/http/conf/http.conf </w:t>
      </w:r>
      <w:r>
        <w:rPr>
          <w:rFonts w:hint="eastAsia"/>
        </w:rPr>
        <w:t>添加以下配置</w:t>
      </w:r>
      <w:r>
        <w:rPr>
          <w:rFonts w:hint="eastAsia"/>
        </w:rPr>
        <w:t>:</w:t>
      </w:r>
    </w:p>
    <w:p w:rsidR="00132467" w:rsidRDefault="00132467" w:rsidP="00132467">
      <w:pPr>
        <w:ind w:left="840"/>
      </w:pPr>
      <w:r>
        <w:lastRenderedPageBreak/>
        <w:t>DocumentRoot "/usr/share/ducter/basic/web"</w:t>
      </w:r>
    </w:p>
    <w:p w:rsidR="00132467" w:rsidRDefault="00132467" w:rsidP="00132467">
      <w:pPr>
        <w:ind w:left="840"/>
      </w:pPr>
      <w:r>
        <w:t>Alias /ducter /usr/share/ducter/basic/web</w:t>
      </w:r>
    </w:p>
    <w:p w:rsidR="00132467" w:rsidRDefault="00132467" w:rsidP="00132467">
      <w:pPr>
        <w:ind w:left="840"/>
      </w:pPr>
    </w:p>
    <w:p w:rsidR="00132467" w:rsidRDefault="00132467" w:rsidP="00132467">
      <w:pPr>
        <w:ind w:left="840"/>
      </w:pPr>
      <w:r>
        <w:t>&lt;Directory /usr/share/ducter/basic/web&gt;</w:t>
      </w:r>
    </w:p>
    <w:p w:rsidR="00132467" w:rsidRDefault="00132467" w:rsidP="00132467">
      <w:pPr>
        <w:ind w:left="840"/>
      </w:pPr>
      <w:r>
        <w:t xml:space="preserve">        Options FollowSymLinks</w:t>
      </w:r>
    </w:p>
    <w:p w:rsidR="00132467" w:rsidRDefault="00132467" w:rsidP="00612548">
      <w:pPr>
        <w:ind w:left="840"/>
      </w:pPr>
      <w:r>
        <w:t xml:space="preserve">        DirectoryIndex index.php</w:t>
      </w:r>
    </w:p>
    <w:p w:rsidR="00132467" w:rsidRDefault="00132467" w:rsidP="00132467">
      <w:pPr>
        <w:ind w:left="840"/>
      </w:pPr>
      <w:r>
        <w:t xml:space="preserve">        Order Allow,Deny</w:t>
      </w:r>
    </w:p>
    <w:p w:rsidR="00132467" w:rsidRDefault="00132467" w:rsidP="00132467">
      <w:pPr>
        <w:ind w:left="840"/>
      </w:pPr>
      <w:r>
        <w:t xml:space="preserve">        allow from all</w:t>
      </w:r>
    </w:p>
    <w:p w:rsidR="00132467" w:rsidRDefault="00132467" w:rsidP="00132467">
      <w:pPr>
        <w:ind w:left="840"/>
      </w:pPr>
      <w:r>
        <w:t xml:space="preserve">        Options  FollowSymLinks</w:t>
      </w:r>
    </w:p>
    <w:p w:rsidR="00132467" w:rsidRDefault="00132467" w:rsidP="00132467">
      <w:pPr>
        <w:ind w:left="840"/>
      </w:pPr>
      <w:r>
        <w:t xml:space="preserve">        AllowOverride none</w:t>
      </w:r>
    </w:p>
    <w:p w:rsidR="00612548" w:rsidRDefault="00612548" w:rsidP="00132467">
      <w:pPr>
        <w:ind w:left="840"/>
      </w:pPr>
      <w:r w:rsidRPr="00612548">
        <w:t>&lt;/Directory&gt;</w:t>
      </w:r>
    </w:p>
    <w:p w:rsidR="002D67D3" w:rsidRDefault="002D67D3" w:rsidP="002D67D3">
      <w:pPr>
        <w:ind w:left="840"/>
      </w:pPr>
      <w:r>
        <w:rPr>
          <w:rFonts w:hint="eastAsia"/>
        </w:rPr>
        <w:t>#service apache restart</w:t>
      </w:r>
    </w:p>
    <w:p w:rsidR="00132467" w:rsidRDefault="00132467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目录并安装代码</w:t>
      </w:r>
    </w:p>
    <w:p w:rsidR="006D702F" w:rsidRDefault="006D702F" w:rsidP="006D702F">
      <w:pPr>
        <w:ind w:left="840"/>
      </w:pPr>
      <w:r>
        <w:rPr>
          <w:rFonts w:hint="eastAsia"/>
        </w:rPr>
        <w:t>#mkdir /usr/share</w:t>
      </w:r>
      <w:r w:rsidR="0059397A">
        <w:rPr>
          <w:rFonts w:hint="eastAsia"/>
        </w:rPr>
        <w:t>/ducter</w:t>
      </w:r>
    </w:p>
    <w:p w:rsidR="006D702F" w:rsidRDefault="006D702F" w:rsidP="006D702F">
      <w:pPr>
        <w:ind w:left="840"/>
      </w:pPr>
      <w:r>
        <w:rPr>
          <w:rFonts w:hint="eastAsia"/>
        </w:rPr>
        <w:t>#cd /usr/share</w:t>
      </w:r>
      <w:r w:rsidR="0059397A">
        <w:rPr>
          <w:rFonts w:hint="eastAsia"/>
        </w:rPr>
        <w:t>/ducter</w:t>
      </w:r>
    </w:p>
    <w:p w:rsidR="009310DF" w:rsidRDefault="009310DF" w:rsidP="006D702F">
      <w:pPr>
        <w:ind w:left="84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#wget </w:t>
      </w:r>
      <w:hyperlink r:id="rId11" w:history="1">
        <w:r w:rsidR="00E847C7" w:rsidRPr="00B738B2">
          <w:rPr>
            <w:rStyle w:val="ac"/>
          </w:rPr>
          <w:t>https://github.com/dengleitju/ducter-web/archive/v1.0</w:t>
        </w:r>
        <w:r w:rsidR="00E847C7" w:rsidRPr="00B738B2">
          <w:rPr>
            <w:rStyle w:val="ac"/>
            <w:rFonts w:hint="eastAsia"/>
          </w:rPr>
          <w:t>.2</w:t>
        </w:r>
        <w:r w:rsidR="00E847C7" w:rsidRPr="00B738B2">
          <w:rPr>
            <w:rStyle w:val="ac"/>
          </w:rPr>
          <w:t>.tar.gz</w:t>
        </w:r>
      </w:hyperlink>
      <w:r w:rsidR="00AB741F">
        <w:rPr>
          <w:rFonts w:hint="eastAsia"/>
        </w:rPr>
        <w:t xml:space="preserve"> -O ducter_web1.0.2</w:t>
      </w:r>
      <w:r w:rsidR="0042604C">
        <w:rPr>
          <w:rFonts w:hint="eastAsia"/>
        </w:rPr>
        <w:t>.tar.gz</w:t>
      </w:r>
    </w:p>
    <w:p w:rsidR="006D702F" w:rsidRDefault="006D702F" w:rsidP="006D702F">
      <w:pPr>
        <w:ind w:left="840"/>
      </w:pPr>
      <w:r>
        <w:rPr>
          <w:rFonts w:hint="eastAsia"/>
        </w:rPr>
        <w:t>#</w:t>
      </w:r>
      <w:r w:rsidR="00EB5AE4" w:rsidRPr="00EB5AE4">
        <w:t>tar -zxvf ducter_web1.0.2.tar.gz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#mv </w:t>
      </w:r>
      <w:r w:rsidR="00370950">
        <w:t>ducter-web-1.</w:t>
      </w:r>
      <w:r w:rsidRPr="00FF6DF5">
        <w:t>0</w:t>
      </w:r>
      <w:r w:rsidR="00370950">
        <w:rPr>
          <w:rFonts w:hint="eastAsia"/>
        </w:rPr>
        <w:t>.2</w:t>
      </w:r>
      <w:r>
        <w:rPr>
          <w:rFonts w:hint="eastAsia"/>
        </w:rPr>
        <w:t>/basic ./</w:t>
      </w:r>
    </w:p>
    <w:p w:rsidR="00FF6DF5" w:rsidRDefault="00FF6DF5" w:rsidP="006D702F">
      <w:pPr>
        <w:ind w:left="840"/>
      </w:pPr>
      <w:r>
        <w:rPr>
          <w:rFonts w:hint="eastAsia"/>
        </w:rPr>
        <w:t xml:space="preserve">#rm </w:t>
      </w:r>
      <w:r w:rsidR="006B09BC">
        <w:t>–</w:t>
      </w:r>
      <w:r w:rsidR="006B09BC">
        <w:rPr>
          <w:rFonts w:hint="eastAsia"/>
        </w:rPr>
        <w:t xml:space="preserve">rf </w:t>
      </w:r>
      <w:r w:rsidR="00370950">
        <w:t>ducter-web-1.</w:t>
      </w:r>
      <w:r w:rsidR="00370950">
        <w:rPr>
          <w:rFonts w:hint="eastAsia"/>
        </w:rPr>
        <w:t>0.2</w:t>
      </w:r>
    </w:p>
    <w:p w:rsidR="00FF6DF5" w:rsidRDefault="00C25B2B" w:rsidP="006D702F">
      <w:pPr>
        <w:ind w:left="840"/>
      </w:pPr>
      <w:r>
        <w:rPr>
          <w:rFonts w:hint="eastAsia"/>
        </w:rPr>
        <w:t>#</w:t>
      </w:r>
      <w:r w:rsidR="00FF6DF5">
        <w:rPr>
          <w:rFonts w:hint="eastAsia"/>
        </w:rPr>
        <w:t>cd basic</w:t>
      </w:r>
    </w:p>
    <w:p w:rsidR="00FF6DF5" w:rsidRDefault="00FF6DF5" w:rsidP="006D702F">
      <w:pPr>
        <w:ind w:left="840"/>
      </w:pPr>
      <w:r>
        <w:rPr>
          <w:rFonts w:hint="eastAsia"/>
        </w:rPr>
        <w:t>#</w:t>
      </w:r>
      <w:r w:rsidRPr="00FF6DF5">
        <w:t>unzip vendor.zip</w:t>
      </w:r>
      <w:r>
        <w:rPr>
          <w:rFonts w:hint="eastAsia"/>
        </w:rPr>
        <w:t xml:space="preserve"> </w:t>
      </w:r>
    </w:p>
    <w:p w:rsidR="00FF6DF5" w:rsidRDefault="00FF6DF5" w:rsidP="006D702F">
      <w:pPr>
        <w:ind w:left="840"/>
      </w:pPr>
      <w:r>
        <w:rPr>
          <w:rFonts w:hint="eastAsia"/>
        </w:rPr>
        <w:t>#rm vendor.zip</w:t>
      </w:r>
    </w:p>
    <w:p w:rsidR="00F1680E" w:rsidRDefault="00F1680E" w:rsidP="006D702F">
      <w:pPr>
        <w:ind w:left="840"/>
      </w:pPr>
      <w:r>
        <w:rPr>
          <w:rFonts w:hint="eastAsia"/>
        </w:rPr>
        <w:t xml:space="preserve">#chow </w:t>
      </w:r>
      <w:r>
        <w:t>–</w:t>
      </w:r>
      <w:r>
        <w:rPr>
          <w:rFonts w:hint="eastAsia"/>
        </w:rPr>
        <w:t>R www:www /usr/share/ducter</w:t>
      </w:r>
      <w:r w:rsidR="00715E61">
        <w:rPr>
          <w:rFonts w:hint="eastAsia"/>
        </w:rPr>
        <w:t xml:space="preserve"> </w:t>
      </w:r>
      <w:r w:rsidR="00715E61" w:rsidRPr="00715E61">
        <w:rPr>
          <w:rFonts w:hint="eastAsia"/>
          <w:color w:val="FF0000"/>
        </w:rPr>
        <w:t>注意</w:t>
      </w:r>
      <w:r w:rsidR="00715E61">
        <w:rPr>
          <w:rFonts w:hint="eastAsia"/>
          <w:color w:val="FF0000"/>
        </w:rPr>
        <w:t>www</w:t>
      </w:r>
      <w:r w:rsidR="00715E61">
        <w:rPr>
          <w:rFonts w:hint="eastAsia"/>
          <w:color w:val="FF0000"/>
        </w:rPr>
        <w:t>为</w:t>
      </w:r>
      <w:r w:rsidR="00715E61">
        <w:rPr>
          <w:rFonts w:hint="eastAsia"/>
          <w:color w:val="FF0000"/>
        </w:rPr>
        <w:t>apache</w:t>
      </w:r>
      <w:r w:rsidR="00715E61">
        <w:rPr>
          <w:rFonts w:hint="eastAsia"/>
          <w:color w:val="FF0000"/>
        </w:rPr>
        <w:t>服务启动帐号</w:t>
      </w:r>
    </w:p>
    <w:p w:rsidR="006D702F" w:rsidRDefault="006D702F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ducter</w:t>
      </w:r>
      <w:r>
        <w:rPr>
          <w:rFonts w:hint="eastAsia"/>
        </w:rPr>
        <w:t>配置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#vim </w:t>
      </w:r>
      <w:r w:rsidRPr="006D702F">
        <w:t>/usr/share/ducter/basic/config</w:t>
      </w:r>
      <w:r>
        <w:rPr>
          <w:rFonts w:hint="eastAsia"/>
        </w:rPr>
        <w:t xml:space="preserve">/db.conf </w:t>
      </w:r>
      <w:r>
        <w:rPr>
          <w:rFonts w:hint="eastAsia"/>
        </w:rPr>
        <w:t>修改数据库</w:t>
      </w:r>
      <w:r>
        <w:rPr>
          <w:rFonts w:hint="eastAsia"/>
        </w:rPr>
        <w:t>host, user, passwd</w:t>
      </w:r>
    </w:p>
    <w:p w:rsidR="006D702F" w:rsidRDefault="006D702F" w:rsidP="006D702F">
      <w:pPr>
        <w:ind w:left="840"/>
      </w:pPr>
      <w:r>
        <w:t>return [</w:t>
      </w:r>
    </w:p>
    <w:p w:rsidR="006D702F" w:rsidRDefault="006D702F" w:rsidP="006D702F">
      <w:pPr>
        <w:ind w:left="840"/>
      </w:pPr>
      <w:r>
        <w:lastRenderedPageBreak/>
        <w:t xml:space="preserve">    'class' =&gt; 'yii\db\Connection',</w:t>
      </w:r>
    </w:p>
    <w:p w:rsidR="006D702F" w:rsidRDefault="006D702F" w:rsidP="006D702F">
      <w:pPr>
        <w:ind w:left="840"/>
      </w:pPr>
      <w:r>
        <w:t xml:space="preserve">    'dsn' =&gt; 'mysql:host=</w:t>
      </w:r>
      <w:r w:rsidRPr="006D702F">
        <w:rPr>
          <w:color w:val="FF0000"/>
        </w:rPr>
        <w:t>127.0.0.1</w:t>
      </w:r>
      <w:r>
        <w:t>;dbname=dcmd',</w:t>
      </w:r>
    </w:p>
    <w:p w:rsidR="006D702F" w:rsidRDefault="006D702F" w:rsidP="006D702F">
      <w:pPr>
        <w:ind w:left="840"/>
      </w:pPr>
      <w:r>
        <w:t xml:space="preserve">    'username' =&gt; '</w:t>
      </w:r>
      <w:r w:rsidRPr="006D702F">
        <w:rPr>
          <w:color w:val="FF0000"/>
        </w:rPr>
        <w:t>dcmd</w:t>
      </w:r>
      <w:r>
        <w:t>',</w:t>
      </w:r>
    </w:p>
    <w:p w:rsidR="006D702F" w:rsidRDefault="006D702F" w:rsidP="006D702F">
      <w:pPr>
        <w:ind w:left="840"/>
      </w:pPr>
      <w:r>
        <w:t xml:space="preserve">    'password' =&gt; '</w:t>
      </w:r>
      <w:r w:rsidRPr="006D702F">
        <w:rPr>
          <w:color w:val="FF0000"/>
        </w:rPr>
        <w:t>dcmd123456</w:t>
      </w:r>
      <w:r>
        <w:t>',</w:t>
      </w:r>
    </w:p>
    <w:p w:rsidR="006D702F" w:rsidRDefault="006D702F" w:rsidP="006D702F">
      <w:pPr>
        <w:ind w:left="840"/>
      </w:pPr>
      <w:r>
        <w:t xml:space="preserve">    'charset' =&gt; 'utf8',</w:t>
      </w:r>
    </w:p>
    <w:p w:rsidR="006D702F" w:rsidRDefault="006D702F" w:rsidP="006D702F">
      <w:pPr>
        <w:ind w:left="840"/>
      </w:pPr>
      <w:r>
        <w:t>];</w:t>
      </w:r>
    </w:p>
    <w:p w:rsidR="006D702F" w:rsidRPr="00740167" w:rsidRDefault="006D702F" w:rsidP="006D702F">
      <w:pPr>
        <w:ind w:left="840"/>
        <w:rPr>
          <w:color w:val="FF0000"/>
        </w:rPr>
      </w:pPr>
      <w:r w:rsidRPr="00740167">
        <w:rPr>
          <w:rFonts w:hint="eastAsia"/>
          <w:color w:val="FF0000"/>
        </w:rPr>
        <w:t>注意：该数据库连接帐号需要有读，写，删，锁数据库权限。</w:t>
      </w:r>
    </w:p>
    <w:p w:rsidR="00C0547E" w:rsidRPr="00C0547E" w:rsidRDefault="00C0547E" w:rsidP="00C0547E"/>
    <w:p w:rsidR="00AE6283" w:rsidRDefault="00A504BA" w:rsidP="00A504BA">
      <w:pPr>
        <w:pStyle w:val="3"/>
      </w:pPr>
      <w:r>
        <w:rPr>
          <w:rFonts w:hint="eastAsia"/>
        </w:rPr>
        <w:t>数据库安装与初始化</w:t>
      </w:r>
    </w:p>
    <w:p w:rsidR="00D148D2" w:rsidRDefault="00991E14" w:rsidP="00102B7F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#sudo yum install mysql</w:t>
      </w:r>
      <w:r w:rsidR="00FC716B">
        <w:rPr>
          <w:rFonts w:hint="eastAsia"/>
        </w:rPr>
        <w:t>-server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/ect/rc.d/init.d/mysqld start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登陆数据库，初始化数据库密码为空</w:t>
      </w:r>
    </w:p>
    <w:p w:rsidR="00991E14" w:rsidRDefault="00991E14" w:rsidP="00102B7F">
      <w:pPr>
        <w:ind w:left="420" w:firstLine="420"/>
      </w:pPr>
      <w:r>
        <w:rPr>
          <w:rFonts w:hint="eastAsia"/>
        </w:rPr>
        <w:t xml:space="preserve">/usr/bin/mysql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密码并创建</w:t>
      </w:r>
      <w:r>
        <w:rPr>
          <w:rFonts w:hint="eastAsia"/>
        </w:rPr>
        <w:t>dcmd</w:t>
      </w:r>
      <w:r>
        <w:rPr>
          <w:rFonts w:hint="eastAsia"/>
        </w:rPr>
        <w:t>库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ysql&gt;use mysql;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Mysql&gt;update user set passwd=passwd(</w:t>
      </w:r>
      <w:r>
        <w:t>‘</w:t>
      </w:r>
      <w:r>
        <w:rPr>
          <w:rFonts w:hint="eastAsia"/>
        </w:rPr>
        <w:t>root123456</w:t>
      </w:r>
      <w:r>
        <w:t>’</w:t>
      </w:r>
      <w:r>
        <w:rPr>
          <w:rFonts w:hint="eastAsia"/>
        </w:rPr>
        <w:t xml:space="preserve">)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ysql&gt;flush privileges;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ysql&gt;create database dcmd</w:t>
      </w:r>
      <w:r w:rsidR="00780D41">
        <w:rPr>
          <w:rFonts w:hint="eastAsia"/>
        </w:rPr>
        <w:t xml:space="preserve"> default character utf8;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ysql&gt;exit;</w:t>
      </w:r>
    </w:p>
    <w:p w:rsidR="00991E14" w:rsidRDefault="00B560B9" w:rsidP="00102B7F">
      <w:pPr>
        <w:ind w:left="420" w:firstLine="420"/>
      </w:pPr>
      <w:r>
        <w:rPr>
          <w:rFonts w:hint="eastAsia"/>
        </w:rPr>
        <w:t>导入</w:t>
      </w:r>
      <w:r>
        <w:rPr>
          <w:rFonts w:hint="eastAsia"/>
        </w:rPr>
        <w:t>ducter</w:t>
      </w:r>
      <w:r>
        <w:rPr>
          <w:rFonts w:hint="eastAsia"/>
        </w:rPr>
        <w:t>数据库文件</w:t>
      </w:r>
      <w:r>
        <w:rPr>
          <w:rFonts w:hint="eastAsia"/>
        </w:rPr>
        <w:t>dcmd.sql</w:t>
      </w:r>
      <w:r w:rsidR="00072CEB">
        <w:rPr>
          <w:rFonts w:hint="eastAsia"/>
        </w:rPr>
        <w:t>(ducter-server/interface</w:t>
      </w:r>
      <w:r w:rsidR="00072CEB">
        <w:rPr>
          <w:rFonts w:hint="eastAsia"/>
        </w:rPr>
        <w:t>目录下</w:t>
      </w:r>
      <w:r w:rsidR="00072CEB">
        <w:rPr>
          <w:rFonts w:hint="eastAsia"/>
        </w:rPr>
        <w:t>)</w:t>
      </w:r>
    </w:p>
    <w:p w:rsidR="00B560B9" w:rsidRDefault="00B560B9" w:rsidP="00102B7F">
      <w:pPr>
        <w:ind w:left="420" w:firstLine="420"/>
      </w:pP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proot123456 dcmd &lt; dcmd.sql</w:t>
      </w:r>
    </w:p>
    <w:p w:rsidR="00FC66FE" w:rsidRDefault="00ED2744" w:rsidP="00102B7F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注意</w:t>
      </w:r>
      <w:r w:rsidR="00E966D4">
        <w:rPr>
          <w:rFonts w:hint="eastAsia"/>
          <w:color w:val="FF0000"/>
        </w:rPr>
        <w:t>:</w:t>
      </w:r>
      <w:r w:rsidR="00E966D4">
        <w:rPr>
          <w:rFonts w:hint="eastAsia"/>
          <w:color w:val="FF0000"/>
        </w:rPr>
        <w:t>默认导入</w:t>
      </w:r>
      <w:r w:rsidR="00ED50FF">
        <w:rPr>
          <w:rFonts w:hint="eastAsia"/>
          <w:color w:val="FF0000"/>
        </w:rPr>
        <w:t>以下脚本，脚本用户默认使用</w:t>
      </w:r>
      <w:r w:rsidR="00ED50FF">
        <w:rPr>
          <w:rFonts w:hint="eastAsia"/>
          <w:color w:val="FF0000"/>
        </w:rPr>
        <w:t>root</w:t>
      </w:r>
      <w:r w:rsidR="00ED50FF">
        <w:rPr>
          <w:rFonts w:hint="eastAsia"/>
          <w:color w:val="FF0000"/>
        </w:rPr>
        <w:t>运行，可以根据需要修改运行用户。</w:t>
      </w:r>
    </w:p>
    <w:p w:rsidR="00E966D4" w:rsidRPr="002362A9" w:rsidRDefault="00E966D4" w:rsidP="00102B7F">
      <w:pPr>
        <w:ind w:left="420" w:firstLine="420"/>
        <w:rPr>
          <w:rFonts w:hint="eastAsia"/>
        </w:rPr>
      </w:pPr>
      <w:r w:rsidRPr="002362A9">
        <w:rPr>
          <w:rFonts w:hint="eastAsia"/>
        </w:rPr>
        <w:t>1.</w:t>
      </w:r>
      <w:r w:rsidRPr="002362A9">
        <w:rPr>
          <w:rFonts w:hint="eastAsia"/>
        </w:rPr>
        <w:t>任务模板：</w:t>
      </w:r>
    </w:p>
    <w:p w:rsidR="00E966D4" w:rsidRPr="002362A9" w:rsidRDefault="00E966D4" w:rsidP="00E966D4">
      <w:pPr>
        <w:pStyle w:val="af9"/>
        <w:numPr>
          <w:ilvl w:val="0"/>
          <w:numId w:val="25"/>
        </w:numPr>
        <w:ind w:firstLineChars="0"/>
        <w:rPr>
          <w:rFonts w:hint="eastAsia"/>
        </w:rPr>
      </w:pPr>
      <w:r w:rsidRPr="002362A9">
        <w:t>I</w:t>
      </w:r>
      <w:r w:rsidRPr="002362A9">
        <w:rPr>
          <w:rFonts w:hint="eastAsia"/>
        </w:rPr>
        <w:t xml:space="preserve">nstall_by_svn: </w:t>
      </w:r>
      <w:r w:rsidRPr="002362A9">
        <w:rPr>
          <w:rFonts w:hint="eastAsia"/>
        </w:rPr>
        <w:t>通过</w:t>
      </w:r>
      <w:r w:rsidRPr="002362A9">
        <w:rPr>
          <w:rFonts w:hint="eastAsia"/>
        </w:rPr>
        <w:t>svn</w:t>
      </w:r>
      <w:r w:rsidRPr="002362A9">
        <w:rPr>
          <w:rFonts w:hint="eastAsia"/>
        </w:rPr>
        <w:t>安装上线任务模板样例。</w:t>
      </w:r>
    </w:p>
    <w:p w:rsidR="00E966D4" w:rsidRPr="002362A9" w:rsidRDefault="00E966D4" w:rsidP="00E966D4">
      <w:pPr>
        <w:pStyle w:val="af9"/>
        <w:numPr>
          <w:ilvl w:val="0"/>
          <w:numId w:val="25"/>
        </w:numPr>
        <w:ind w:firstLineChars="0"/>
        <w:rPr>
          <w:rFonts w:hint="eastAsia"/>
        </w:rPr>
      </w:pPr>
      <w:r w:rsidRPr="002362A9">
        <w:t>T</w:t>
      </w:r>
      <w:r w:rsidRPr="002362A9">
        <w:rPr>
          <w:rFonts w:hint="eastAsia"/>
        </w:rPr>
        <w:t xml:space="preserve">est_process: </w:t>
      </w:r>
      <w:r w:rsidRPr="002362A9">
        <w:rPr>
          <w:rFonts w:hint="eastAsia"/>
        </w:rPr>
        <w:t>测试任务进度模板样例。</w:t>
      </w:r>
    </w:p>
    <w:p w:rsidR="00E966D4" w:rsidRPr="002362A9" w:rsidRDefault="00E966D4" w:rsidP="00E966D4">
      <w:pPr>
        <w:pStyle w:val="af9"/>
        <w:numPr>
          <w:ilvl w:val="0"/>
          <w:numId w:val="25"/>
        </w:numPr>
        <w:ind w:firstLineChars="0"/>
        <w:rPr>
          <w:rFonts w:hint="eastAsia"/>
        </w:rPr>
      </w:pPr>
      <w:r w:rsidRPr="002362A9">
        <w:t>T</w:t>
      </w:r>
      <w:r w:rsidRPr="002362A9">
        <w:rPr>
          <w:rFonts w:hint="eastAsia"/>
        </w:rPr>
        <w:t xml:space="preserve">est_task_env: </w:t>
      </w:r>
      <w:r w:rsidRPr="002362A9">
        <w:rPr>
          <w:rFonts w:hint="eastAsia"/>
        </w:rPr>
        <w:t>测试任务环境模板样例。</w:t>
      </w:r>
    </w:p>
    <w:p w:rsidR="00E966D4" w:rsidRPr="002362A9" w:rsidRDefault="00E966D4" w:rsidP="00E966D4">
      <w:pPr>
        <w:ind w:left="840"/>
        <w:rPr>
          <w:rFonts w:hint="eastAsia"/>
        </w:rPr>
      </w:pPr>
      <w:r w:rsidRPr="002362A9">
        <w:rPr>
          <w:rFonts w:hint="eastAsia"/>
        </w:rPr>
        <w:t>2.</w:t>
      </w:r>
      <w:r w:rsidRPr="002362A9">
        <w:rPr>
          <w:rFonts w:hint="eastAsia"/>
        </w:rPr>
        <w:t>操作</w:t>
      </w:r>
      <w:r w:rsidRPr="002362A9">
        <w:rPr>
          <w:rFonts w:hint="eastAsia"/>
        </w:rPr>
        <w:t>:</w:t>
      </w:r>
    </w:p>
    <w:p w:rsidR="00E966D4" w:rsidRPr="002362A9" w:rsidRDefault="00E966D4" w:rsidP="00E966D4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 w:rsidRPr="002362A9">
        <w:lastRenderedPageBreak/>
        <w:t>G</w:t>
      </w:r>
      <w:r w:rsidRPr="002362A9">
        <w:rPr>
          <w:rFonts w:hint="eastAsia"/>
        </w:rPr>
        <w:t xml:space="preserve">et_host_user: </w:t>
      </w:r>
      <w:r w:rsidRPr="002362A9">
        <w:rPr>
          <w:rFonts w:hint="eastAsia"/>
        </w:rPr>
        <w:t>获取服务器用户列表。</w:t>
      </w:r>
    </w:p>
    <w:p w:rsidR="00E966D4" w:rsidRPr="002362A9" w:rsidRDefault="00E966D4" w:rsidP="00E966D4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 w:rsidRPr="002362A9">
        <w:t>O</w:t>
      </w:r>
      <w:r w:rsidRPr="002362A9">
        <w:rPr>
          <w:rFonts w:hint="eastAsia"/>
        </w:rPr>
        <w:t>s_info:</w:t>
      </w:r>
      <w:r w:rsidRPr="002362A9">
        <w:rPr>
          <w:rFonts w:hint="eastAsia"/>
        </w:rPr>
        <w:t>获取操作系统信息。</w:t>
      </w:r>
    </w:p>
    <w:p w:rsidR="00E966D4" w:rsidRPr="002362A9" w:rsidRDefault="00E966D4" w:rsidP="00E966D4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 w:rsidRPr="002362A9">
        <w:t>P</w:t>
      </w:r>
      <w:r w:rsidRPr="002362A9">
        <w:rPr>
          <w:rFonts w:hint="eastAsia"/>
        </w:rPr>
        <w:t>roc_info:</w:t>
      </w:r>
      <w:r w:rsidRPr="002362A9">
        <w:rPr>
          <w:rFonts w:hint="eastAsia"/>
        </w:rPr>
        <w:t>获取进程信息。</w:t>
      </w:r>
    </w:p>
    <w:p w:rsidR="00E966D4" w:rsidRPr="002362A9" w:rsidRDefault="00E966D4" w:rsidP="00E966D4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 w:rsidRPr="002362A9">
        <w:t>P</w:t>
      </w:r>
      <w:r w:rsidRPr="002362A9">
        <w:rPr>
          <w:rFonts w:hint="eastAsia"/>
        </w:rPr>
        <w:t>s: ps</w:t>
      </w:r>
      <w:r w:rsidRPr="002362A9">
        <w:rPr>
          <w:rFonts w:hint="eastAsia"/>
        </w:rPr>
        <w:t>命令</w:t>
      </w:r>
    </w:p>
    <w:p w:rsidR="00E966D4" w:rsidRPr="002362A9" w:rsidRDefault="00E966D4" w:rsidP="00E966D4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 w:rsidRPr="002362A9">
        <w:t>T</w:t>
      </w:r>
      <w:r w:rsidRPr="002362A9">
        <w:rPr>
          <w:rFonts w:hint="eastAsia"/>
        </w:rPr>
        <w:t>est_opr_env:</w:t>
      </w:r>
      <w:r w:rsidRPr="002362A9">
        <w:rPr>
          <w:rFonts w:hint="eastAsia"/>
        </w:rPr>
        <w:t>测试操作环境变量。</w:t>
      </w:r>
    </w:p>
    <w:p w:rsidR="00E966D4" w:rsidRPr="002362A9" w:rsidRDefault="00E966D4" w:rsidP="00E966D4">
      <w:pPr>
        <w:ind w:left="840"/>
        <w:rPr>
          <w:rFonts w:hint="eastAsia"/>
        </w:rPr>
      </w:pPr>
      <w:r w:rsidRPr="002362A9">
        <w:rPr>
          <w:rFonts w:hint="eastAsia"/>
        </w:rPr>
        <w:t>3.</w:t>
      </w:r>
      <w:r w:rsidRPr="002362A9">
        <w:rPr>
          <w:rFonts w:hint="eastAsia"/>
        </w:rPr>
        <w:t>重复操作</w:t>
      </w:r>
      <w:r w:rsidRPr="002362A9">
        <w:rPr>
          <w:rFonts w:hint="eastAsia"/>
        </w:rPr>
        <w:t>:</w:t>
      </w:r>
    </w:p>
    <w:p w:rsidR="00E966D4" w:rsidRPr="002362A9" w:rsidRDefault="00E966D4" w:rsidP="00E966D4">
      <w:pPr>
        <w:pStyle w:val="af9"/>
        <w:numPr>
          <w:ilvl w:val="0"/>
          <w:numId w:val="27"/>
        </w:numPr>
        <w:ind w:firstLineChars="0"/>
        <w:rPr>
          <w:rFonts w:hint="eastAsia"/>
        </w:rPr>
      </w:pPr>
      <w:r w:rsidRPr="002362A9">
        <w:t>G</w:t>
      </w:r>
      <w:r w:rsidRPr="002362A9">
        <w:rPr>
          <w:rFonts w:hint="eastAsia"/>
        </w:rPr>
        <w:t>et_host_user:</w:t>
      </w:r>
      <w:r w:rsidRPr="002362A9">
        <w:rPr>
          <w:rFonts w:hint="eastAsia"/>
        </w:rPr>
        <w:t>获取服务器用户列表。</w:t>
      </w:r>
    </w:p>
    <w:p w:rsidR="00E966D4" w:rsidRPr="002362A9" w:rsidRDefault="00E966D4" w:rsidP="00E966D4">
      <w:pPr>
        <w:pStyle w:val="af9"/>
        <w:numPr>
          <w:ilvl w:val="0"/>
          <w:numId w:val="27"/>
        </w:numPr>
        <w:ind w:firstLineChars="0"/>
        <w:rPr>
          <w:rFonts w:hint="eastAsia"/>
        </w:rPr>
      </w:pPr>
      <w:r w:rsidRPr="002362A9">
        <w:t>O</w:t>
      </w:r>
      <w:r w:rsidRPr="002362A9">
        <w:rPr>
          <w:rFonts w:hint="eastAsia"/>
        </w:rPr>
        <w:t>s_info:</w:t>
      </w:r>
      <w:r w:rsidRPr="002362A9">
        <w:rPr>
          <w:rFonts w:hint="eastAsia"/>
        </w:rPr>
        <w:t>获取服务器系统信息。</w:t>
      </w:r>
    </w:p>
    <w:p w:rsidR="00ED2744" w:rsidRDefault="002362A9" w:rsidP="00102B7F">
      <w:pPr>
        <w:ind w:left="420" w:firstLine="420"/>
        <w:rPr>
          <w:rFonts w:hint="eastAsia"/>
          <w:color w:val="C00000"/>
        </w:rPr>
      </w:pPr>
      <w:r>
        <w:rPr>
          <w:rFonts w:hint="eastAsia"/>
          <w:color w:val="C00000"/>
        </w:rPr>
        <w:t>注意：由于服务节点中使用了</w:t>
      </w:r>
      <w:r>
        <w:rPr>
          <w:rFonts w:hint="eastAsia"/>
          <w:color w:val="C00000"/>
        </w:rPr>
        <w:t>get_host_user/os_info</w:t>
      </w:r>
      <w:r>
        <w:rPr>
          <w:rFonts w:hint="eastAsia"/>
          <w:color w:val="C00000"/>
        </w:rPr>
        <w:t>两个重复操作，所以不可删除。</w:t>
      </w:r>
    </w:p>
    <w:p w:rsidR="002362A9" w:rsidRPr="002362A9" w:rsidRDefault="002362A9" w:rsidP="00102B7F">
      <w:pPr>
        <w:ind w:left="420" w:firstLine="420"/>
        <w:rPr>
          <w:color w:val="C00000"/>
        </w:rPr>
      </w:pPr>
    </w:p>
    <w:p w:rsidR="00FC66FE" w:rsidRPr="00D148D2" w:rsidRDefault="00FC66FE" w:rsidP="00102B7F">
      <w:pPr>
        <w:ind w:left="420"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与数据库安装完成之后即可通过</w:t>
      </w:r>
      <w:hyperlink r:id="rId12" w:history="1">
        <w:r w:rsidR="00323867" w:rsidRPr="00147DCB">
          <w:rPr>
            <w:rStyle w:val="ac"/>
            <w:rFonts w:hint="eastAsia"/>
          </w:rPr>
          <w:t>http://xxxx/ducter/index.php?r=site/login</w:t>
        </w:r>
      </w:hyperlink>
      <w:r>
        <w:rPr>
          <w:rFonts w:hint="eastAsia"/>
        </w:rPr>
        <w:t>访问。默认管理员用户名密码为</w:t>
      </w:r>
      <w:r>
        <w:rPr>
          <w:rFonts w:hint="eastAsia"/>
        </w:rPr>
        <w:t>admin:</w:t>
      </w:r>
      <w:r w:rsidR="00143952">
        <w:rPr>
          <w:rFonts w:hint="eastAsia"/>
        </w:rPr>
        <w:t>123456</w:t>
      </w:r>
    </w:p>
    <w:sectPr w:rsidR="00FC66FE" w:rsidRPr="00D148D2" w:rsidSect="00E97E7A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16E" w:rsidRDefault="0027316E">
      <w:pPr>
        <w:spacing w:line="240" w:lineRule="auto"/>
      </w:pPr>
      <w:r>
        <w:separator/>
      </w:r>
    </w:p>
  </w:endnote>
  <w:endnote w:type="continuationSeparator" w:id="1">
    <w:p w:rsidR="0027316E" w:rsidRDefault="00273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75DA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75DAD">
      <w:rPr>
        <w:kern w:val="0"/>
        <w:szCs w:val="21"/>
      </w:rPr>
      <w:fldChar w:fldCharType="separate"/>
    </w:r>
    <w:r w:rsidR="009901CD">
      <w:rPr>
        <w:noProof/>
        <w:kern w:val="0"/>
        <w:szCs w:val="21"/>
      </w:rPr>
      <w:t>7</w:t>
    </w:r>
    <w:r w:rsidR="00475DA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16E" w:rsidRDefault="0027316E">
      <w:pPr>
        <w:spacing w:line="240" w:lineRule="auto"/>
      </w:pPr>
      <w:r>
        <w:separator/>
      </w:r>
    </w:p>
  </w:footnote>
  <w:footnote w:type="continuationSeparator" w:id="1">
    <w:p w:rsidR="0027316E" w:rsidRDefault="002731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9E9C71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9F3860"/>
    <w:multiLevelType w:val="hybridMultilevel"/>
    <w:tmpl w:val="F69206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E1D40E5"/>
    <w:multiLevelType w:val="hybridMultilevel"/>
    <w:tmpl w:val="BC92E3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9"/>
  </w:num>
  <w:num w:numId="10">
    <w:abstractNumId w:val="14"/>
  </w:num>
  <w:num w:numId="11">
    <w:abstractNumId w:val="8"/>
  </w:num>
  <w:num w:numId="12">
    <w:abstractNumId w:val="9"/>
  </w:num>
  <w:num w:numId="13">
    <w:abstractNumId w:val="18"/>
  </w:num>
  <w:num w:numId="14">
    <w:abstractNumId w:val="1"/>
  </w:num>
  <w:num w:numId="15">
    <w:abstractNumId w:val="18"/>
  </w:num>
  <w:num w:numId="16">
    <w:abstractNumId w:val="15"/>
  </w:num>
  <w:num w:numId="17">
    <w:abstractNumId w:val="18"/>
  </w:num>
  <w:num w:numId="18">
    <w:abstractNumId w:val="18"/>
  </w:num>
  <w:num w:numId="19">
    <w:abstractNumId w:val="2"/>
  </w:num>
  <w:num w:numId="20">
    <w:abstractNumId w:val="10"/>
  </w:num>
  <w:num w:numId="21">
    <w:abstractNumId w:val="18"/>
  </w:num>
  <w:num w:numId="22">
    <w:abstractNumId w:val="18"/>
  </w:num>
  <w:num w:numId="23">
    <w:abstractNumId w:val="18"/>
  </w:num>
  <w:num w:numId="24">
    <w:abstractNumId w:val="13"/>
  </w:num>
  <w:num w:numId="25">
    <w:abstractNumId w:val="0"/>
  </w:num>
  <w:num w:numId="26">
    <w:abstractNumId w:val="16"/>
  </w:num>
  <w:num w:numId="27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2CEB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D7FBC"/>
    <w:rsid w:val="000E01B3"/>
    <w:rsid w:val="000E0386"/>
    <w:rsid w:val="000E0679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E29"/>
    <w:rsid w:val="000F5F5F"/>
    <w:rsid w:val="000F5F98"/>
    <w:rsid w:val="000F6072"/>
    <w:rsid w:val="000F6089"/>
    <w:rsid w:val="000F66DE"/>
    <w:rsid w:val="000F67CB"/>
    <w:rsid w:val="000F6958"/>
    <w:rsid w:val="000F69B3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F0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E6"/>
    <w:rsid w:val="002343F3"/>
    <w:rsid w:val="00234E45"/>
    <w:rsid w:val="00235253"/>
    <w:rsid w:val="0023587D"/>
    <w:rsid w:val="00235B01"/>
    <w:rsid w:val="002362A9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16E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11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950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C83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6F4D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04C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DAD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32C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4E73"/>
    <w:rsid w:val="00524F52"/>
    <w:rsid w:val="00525344"/>
    <w:rsid w:val="0052537C"/>
    <w:rsid w:val="00525C44"/>
    <w:rsid w:val="00525F3C"/>
    <w:rsid w:val="00526151"/>
    <w:rsid w:val="005262C1"/>
    <w:rsid w:val="00526319"/>
    <w:rsid w:val="00526CD9"/>
    <w:rsid w:val="0052710B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007"/>
    <w:rsid w:val="005A02FC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266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438A"/>
    <w:rsid w:val="006044CD"/>
    <w:rsid w:val="00604E91"/>
    <w:rsid w:val="00604F9E"/>
    <w:rsid w:val="006050E9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09BC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8C3"/>
    <w:rsid w:val="006B38F3"/>
    <w:rsid w:val="006B414C"/>
    <w:rsid w:val="006B4262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656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523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486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CD"/>
    <w:rsid w:val="009901D8"/>
    <w:rsid w:val="00990235"/>
    <w:rsid w:val="0099045A"/>
    <w:rsid w:val="009904A8"/>
    <w:rsid w:val="00990550"/>
    <w:rsid w:val="00990801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51B9"/>
    <w:rsid w:val="009C568F"/>
    <w:rsid w:val="009C5825"/>
    <w:rsid w:val="009C594F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0B8"/>
    <w:rsid w:val="00A141F6"/>
    <w:rsid w:val="00A14D68"/>
    <w:rsid w:val="00A156C3"/>
    <w:rsid w:val="00A15E28"/>
    <w:rsid w:val="00A16161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4CD"/>
    <w:rsid w:val="00A767CD"/>
    <w:rsid w:val="00A76A4D"/>
    <w:rsid w:val="00A76B38"/>
    <w:rsid w:val="00A76E70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41F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0C01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4B8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882"/>
    <w:rsid w:val="00BE4A2A"/>
    <w:rsid w:val="00BE4DBA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5B2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272"/>
    <w:rsid w:val="00C71400"/>
    <w:rsid w:val="00C7145C"/>
    <w:rsid w:val="00C7164D"/>
    <w:rsid w:val="00C71D3A"/>
    <w:rsid w:val="00C7213A"/>
    <w:rsid w:val="00C729CB"/>
    <w:rsid w:val="00C729DF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D73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FB9"/>
    <w:rsid w:val="00D20336"/>
    <w:rsid w:val="00D20B04"/>
    <w:rsid w:val="00D20DE2"/>
    <w:rsid w:val="00D21051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2E86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6E6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ABE"/>
    <w:rsid w:val="00E01CCD"/>
    <w:rsid w:val="00E02228"/>
    <w:rsid w:val="00E02340"/>
    <w:rsid w:val="00E026EC"/>
    <w:rsid w:val="00E02C60"/>
    <w:rsid w:val="00E031C3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A8B"/>
    <w:rsid w:val="00E77B57"/>
    <w:rsid w:val="00E77C83"/>
    <w:rsid w:val="00E77FA1"/>
    <w:rsid w:val="00E8003C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7C7"/>
    <w:rsid w:val="00E84BF5"/>
    <w:rsid w:val="00E84D5B"/>
    <w:rsid w:val="00E84DB9"/>
    <w:rsid w:val="00E8549D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6D4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5AE4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744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AAE"/>
    <w:rsid w:val="00ED4B75"/>
    <w:rsid w:val="00ED4EF4"/>
    <w:rsid w:val="00ED507C"/>
    <w:rsid w:val="00ED50FF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57A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949"/>
    <w:rsid w:val="00EE3B68"/>
    <w:rsid w:val="00EE3D4F"/>
    <w:rsid w:val="00EE402D"/>
    <w:rsid w:val="00EE429D"/>
    <w:rsid w:val="00EE4F88"/>
    <w:rsid w:val="00EE539F"/>
    <w:rsid w:val="00EE6067"/>
    <w:rsid w:val="00EE6079"/>
    <w:rsid w:val="00EE63F5"/>
    <w:rsid w:val="00EE6633"/>
    <w:rsid w:val="00EE6B37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A90"/>
    <w:rsid w:val="00F62E1A"/>
    <w:rsid w:val="00F62E41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3AD"/>
    <w:rsid w:val="00FD04B8"/>
    <w:rsid w:val="00FD07C6"/>
    <w:rsid w:val="00FD14FD"/>
    <w:rsid w:val="00FD159C"/>
    <w:rsid w:val="00FD1617"/>
    <w:rsid w:val="00FD1D69"/>
    <w:rsid w:val="00FD1F42"/>
    <w:rsid w:val="00FD28B2"/>
    <w:rsid w:val="00FD28D1"/>
    <w:rsid w:val="00FD2FBC"/>
    <w:rsid w:val="00FD30EE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6DF5"/>
    <w:rsid w:val="00FF765E"/>
    <w:rsid w:val="00FF77E5"/>
    <w:rsid w:val="00F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spacing w:before="280" w:after="290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/ducter/index.php?r=site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gleitju/ducter-web/archive/v1.0.2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legro/php-protobuf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ngleitju/ducter-server/archive/v1.0.2.tar.gz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EA5-C2FA-4583-8294-9C18B33C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8998</TotalTime>
  <Pages>12</Pages>
  <Words>1172</Words>
  <Characters>6683</Characters>
  <Application>Microsoft Office Word</Application>
  <DocSecurity>0</DocSecurity>
  <Lines>55</Lines>
  <Paragraphs>15</Paragraphs>
  <ScaleCrop>false</ScaleCrop>
  <Company>redeyes.net</Company>
  <LinksUpToDate>false</LinksUpToDate>
  <CharactersWithSpaces>7840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260</cp:revision>
  <cp:lastPrinted>2011-06-08T06:51:00Z</cp:lastPrinted>
  <dcterms:created xsi:type="dcterms:W3CDTF">2013-12-09T14:05:00Z</dcterms:created>
  <dcterms:modified xsi:type="dcterms:W3CDTF">2015-01-21T11:09:00Z</dcterms:modified>
</cp:coreProperties>
</file>